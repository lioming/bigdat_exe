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全球天气查询</w:t>
      </w:r>
    </w:p>
    <w:p>
      <w:pPr>
        <w:pStyle w:val="3"/>
      </w:pPr>
      <w:bookmarkStart w:id="0" w:name="_Toc462082824"/>
      <w:bookmarkStart w:id="1" w:name="_Toc462077276"/>
      <w:bookmarkStart w:id="2" w:name="_Toc462075448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全球任意城市当天天气查询</w:t>
      </w:r>
    </w:p>
    <w:p>
      <w:pPr>
        <w:pStyle w:val="3"/>
      </w:pPr>
      <w:bookmarkStart w:id="3" w:name="_Toc462082825"/>
      <w:bookmarkStart w:id="4" w:name="_Toc462077277"/>
      <w:bookmarkStart w:id="5" w:name="_Toc462075449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2018.6-2018.6</w:t>
      </w:r>
    </w:p>
    <w:p>
      <w:pPr>
        <w:pStyle w:val="3"/>
      </w:pPr>
      <w:bookmarkStart w:id="6" w:name="_Toc462075450"/>
      <w:bookmarkStart w:id="7" w:name="_Toc462077278"/>
      <w:bookmarkStart w:id="8" w:name="_Toc462082826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75451"/>
      <w:bookmarkStart w:id="10" w:name="_Toc462082827"/>
      <w:bookmarkStart w:id="11" w:name="_Toc462077279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  <w:r>
        <w:rPr>
          <w:rFonts w:hint="eastAsia"/>
        </w:rPr>
        <w:t>：</w:t>
      </w:r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jc w:val="left"/>
      </w:pPr>
      <w:r>
        <w:rPr>
          <w:rFonts w:hint="eastAsia"/>
        </w:rPr>
        <w:t>（1）某城市当天天气：</w:t>
      </w:r>
    </w:p>
    <w:p>
      <w:pPr>
        <w:jc w:val="left"/>
      </w:pPr>
      <w:r>
        <w:fldChar w:fldCharType="begin"/>
      </w:r>
      <w:r>
        <w:instrText xml:space="preserve"> HYPERLINK "http://api.openweathermap.org/data/2.5/weather?q" </w:instrText>
      </w:r>
      <w:r>
        <w:fldChar w:fldCharType="separate"/>
      </w:r>
      <w:r>
        <w:rPr>
          <w:rStyle w:val="5"/>
        </w:rPr>
        <w:t>http://api.openweathermap.org/data/2.5/weather?q</w:t>
      </w:r>
      <w:r>
        <w:rPr>
          <w:rStyle w:val="5"/>
        </w:rPr>
        <w:fldChar w:fldCharType="end"/>
      </w:r>
      <w:r>
        <w:rPr>
          <w:rStyle w:val="7"/>
        </w:rPr>
        <w:t>=</w:t>
      </w:r>
      <w:r>
        <w:rPr>
          <w:rStyle w:val="8"/>
          <w:rFonts w:hint="eastAsia"/>
          <w:highlight w:val="lightGray"/>
        </w:rPr>
        <w:t>chongqing</w:t>
      </w:r>
      <w:r>
        <w:rPr>
          <w:rStyle w:val="7"/>
        </w:rPr>
        <w:t>&amp;mode=json&amp;units=metric&amp;lang=zh_cn&amp;APPID=6a67ed641c0fda8b69715c43518b6996</w:t>
      </w:r>
    </w:p>
    <w:p>
      <w:pPr>
        <w:jc w:val="left"/>
      </w:pPr>
      <w:r>
        <w:rPr>
          <w:rFonts w:hint="eastAsia"/>
        </w:rPr>
        <w:t>（2）城市中英文对照：中国气象局的txt文档。用BufferedReader br=new BufferedReader(new FileInputStream(new File(文件.txt)) ),然后用readline()的方法循环读出，分别把拼音与汉字作为map的key（拼音）和value（中文）值。得到一个map集合。</w:t>
      </w:r>
    </w:p>
    <w:p>
      <w:pPr>
        <w:jc w:val="left"/>
      </w:pPr>
      <w:r>
        <w:rPr>
          <w:rFonts w:hint="eastAsia"/>
        </w:rPr>
        <w:t>3,服务器/客户端数据交互：XML.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具体的项目实现方法</w:t>
      </w:r>
    </w:p>
    <w:p>
      <w:pPr>
        <w:numPr>
          <w:ilvl w:val="0"/>
          <w:numId w:val="2"/>
        </w:numPr>
      </w:pPr>
      <w:r>
        <w:rPr>
          <w:rFonts w:hint="eastAsia"/>
        </w:rPr>
        <w:t>打开https://www.json.cn网址，将上面获取的数据在网站打开，观察数据结构特点</w:t>
      </w:r>
    </w:p>
    <w:p>
      <w:pPr>
        <w:numPr>
          <w:ilvl w:val="0"/>
          <w:numId w:val="2"/>
        </w:numPr>
      </w:pPr>
      <w:r>
        <w:rPr>
          <w:rFonts w:hint="eastAsia"/>
        </w:rPr>
        <w:t>查找需要获取的数据信息</w:t>
      </w:r>
    </w:p>
    <w:p>
      <w:pPr>
        <w:numPr>
          <w:ilvl w:val="0"/>
          <w:numId w:val="2"/>
        </w:numPr>
      </w:pPr>
      <w:r>
        <w:rPr>
          <w:rFonts w:hint="eastAsia"/>
        </w:rPr>
        <w:t>设计获取所需数据的方法</w:t>
      </w:r>
    </w:p>
    <w:p>
      <w:pPr>
        <w:numPr>
          <w:ilvl w:val="0"/>
          <w:numId w:val="2"/>
        </w:numPr>
      </w:pPr>
      <w:r>
        <w:rPr>
          <w:rFonts w:hint="eastAsia"/>
        </w:rPr>
        <w:t>打开spyder，创建.py文件</w:t>
      </w:r>
    </w:p>
    <w:p>
      <w:pPr>
        <w:numPr>
          <w:ilvl w:val="0"/>
          <w:numId w:val="2"/>
        </w:numPr>
      </w:pPr>
      <w:r>
        <w:rPr>
          <w:rFonts w:hint="eastAsia"/>
        </w:rPr>
        <w:t>.py文件内容如下：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import urllib.request as r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import json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print("欢迎使用_查看当前城市天气")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city_pinyin = input("请输入城市拼音:")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print(city_pinyin)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address = 'http://api.openweathermap.org/data/2.5/weather?q={}&amp;mode=json&amp;units=metric&amp;lang=zh_cn&amp;APPID=6a67ed641c0fda8b69715c43518b6996'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print(address.format(city_pinyin))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info = r.urlopen(address.format(city_pinyin)).read().decode('utf-8','ignore')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data = json.loads(info)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temp = data["main"]["temp"]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pressure = data["main"]["pressure"]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weather = data["weather"]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des = weather[0]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description = des["description"]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print(city_pinyin+"天气情况如下")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print("温度:"+str(temp)+"华氏摄氏度")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print("气压:"+str(pressure)+"帕")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print("状况:"+str(description))</w:t>
      </w:r>
    </w:p>
    <w:p>
      <w:pPr>
        <w:numPr>
          <w:ilvl w:val="0"/>
          <w:numId w:val="2"/>
        </w:numPr>
      </w:pPr>
      <w:r>
        <w:rPr>
          <w:rFonts w:hint="eastAsia"/>
        </w:rPr>
        <w:t>input("输入任意退出·........")</w:t>
      </w:r>
      <w:bookmarkStart w:id="13" w:name="_GoBack"/>
      <w:bookmarkEnd w:id="13"/>
    </w:p>
    <w:p>
      <w:pPr>
        <w:numPr>
          <w:ilvl w:val="0"/>
          <w:numId w:val="2"/>
        </w:numPr>
      </w:pPr>
      <w:r>
        <w:rPr>
          <w:rFonts w:hint="eastAsia"/>
        </w:rPr>
        <w:t>运行代码，结果分析校准。</w:t>
      </w:r>
    </w:p>
    <w:p>
      <w:pPr>
        <w:pStyle w:val="9"/>
        <w:ind w:firstLine="0" w:firstLineChars="0"/>
      </w:pPr>
      <w:r>
        <w:rPr>
          <w:rFonts w:hint="eastAsia"/>
        </w:rPr>
        <w:t>7、结果截图显示与分析。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七．设计模式</w:t>
      </w:r>
    </w:p>
    <w:p>
      <w:r>
        <w:rPr>
          <w:rFonts w:hint="eastAsia"/>
        </w:rPr>
        <w:t>（1）单例设计模式：项目中有一个工具包Utils包，里面有一个static Scanner ,全局的键盘，使程序更加优化。</w:t>
      </w:r>
    </w:p>
    <w:p>
      <w:r>
        <w:rPr>
          <w:rFonts w:hint="eastAsia"/>
        </w:rPr>
        <w:t>（3）用Junit来对项目中的方法进行单元测试。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搜索出来的结果中，温度的表示明显与我们表示习惯不一样，他是华氏摄氏度，我觉得这儿可以多一步温度的转换。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48498"/>
    <w:multiLevelType w:val="singleLevel"/>
    <w:tmpl w:val="BD548498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A48AA4A"/>
    <w:multiLevelType w:val="singleLevel"/>
    <w:tmpl w:val="7A48AA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40742"/>
    <w:rsid w:val="337407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pl-s"/>
    <w:basedOn w:val="4"/>
    <w:qFormat/>
    <w:uiPriority w:val="0"/>
  </w:style>
  <w:style w:type="character" w:customStyle="1" w:styleId="8">
    <w:name w:val="pl-c1"/>
    <w:basedOn w:val="4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2018-06-04T00:54:00Z</dcterms:created>
  <dc:creator>lenovo</dc:creator>
  <cp:lastModifiedBy>lenovo</cp:lastModifiedBy>
  <dcterms:modified xsi:type="dcterms:W3CDTF">2018-06-04T00:56:22Z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